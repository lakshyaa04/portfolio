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0532" w14:textId="77777777" w:rsidR="001D093E" w:rsidRDefault="001D093E"/>
    <w:tbl>
      <w:tblPr>
        <w:tblpPr w:leftFromText="180" w:rightFromText="180" w:vertAnchor="page" w:horzAnchor="margin" w:tblpY="556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879"/>
      </w:tblGrid>
      <w:tr w:rsidR="001D093E" w14:paraId="1AF7F648" w14:textId="77777777" w:rsidTr="001D25BF">
        <w:trPr>
          <w:trHeight w:val="4410"/>
        </w:trPr>
        <w:tc>
          <w:tcPr>
            <w:tcW w:w="3600" w:type="dxa"/>
            <w:vAlign w:val="bottom"/>
          </w:tcPr>
          <w:p w14:paraId="6D827F09" w14:textId="77777777" w:rsidR="001D093E" w:rsidRDefault="001D093E" w:rsidP="001D093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571039" wp14:editId="79C8F323">
                      <wp:extent cx="1564005" cy="1779270"/>
                      <wp:effectExtent l="19050" t="19050" r="36195" b="3048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005" cy="177927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3410" t="-2570" r="-3410" b="2570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37C5240E" id="Oval 2" o:spid="_x0000_s1026" alt="Title: Professional Headshot of Man" style="width:123.15pt;height:1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2506505" w14:textId="77777777" w:rsidR="001D093E" w:rsidRDefault="001D093E" w:rsidP="001D093E">
            <w:pPr>
              <w:tabs>
                <w:tab w:val="left" w:pos="990"/>
              </w:tabs>
            </w:pPr>
          </w:p>
        </w:tc>
        <w:tc>
          <w:tcPr>
            <w:tcW w:w="6879" w:type="dxa"/>
            <w:vAlign w:val="bottom"/>
          </w:tcPr>
          <w:p w14:paraId="13D84B79" w14:textId="02E69F25" w:rsidR="00D31C1E" w:rsidRPr="0096199C" w:rsidRDefault="00D31C1E" w:rsidP="004E21DA">
            <w:pPr>
              <w:pStyle w:val="Title"/>
              <w:ind w:right="624"/>
              <w:rPr>
                <w:rFonts w:ascii="Cambria" w:hAnsi="Cambria"/>
                <w:sz w:val="32"/>
                <w:szCs w:val="32"/>
              </w:rPr>
            </w:pPr>
            <w:r w:rsidRPr="0096199C">
              <w:rPr>
                <w:rFonts w:ascii="Cambria" w:hAnsi="Cambria"/>
                <w:sz w:val="32"/>
                <w:szCs w:val="32"/>
              </w:rPr>
              <w:t>SNEHA LAKSHYA</w:t>
            </w:r>
          </w:p>
          <w:p w14:paraId="6BD424B1" w14:textId="77777777" w:rsidR="00D31C1E" w:rsidRPr="004E21DA" w:rsidRDefault="00D31C1E" w:rsidP="00D31C1E">
            <w:pPr>
              <w:rPr>
                <w:rFonts w:ascii="Cambria" w:hAnsi="Cambria"/>
              </w:rPr>
            </w:pPr>
          </w:p>
          <w:p w14:paraId="44907BEF" w14:textId="77777777" w:rsidR="00D31C1E" w:rsidRPr="0096199C" w:rsidRDefault="00D31C1E" w:rsidP="00D31C1E">
            <w:pPr>
              <w:rPr>
                <w:rFonts w:ascii="Cambria" w:hAnsi="Cambria"/>
                <w:sz w:val="22"/>
              </w:rPr>
            </w:pPr>
            <w:r w:rsidRPr="0096199C">
              <w:rPr>
                <w:rFonts w:ascii="Cambria" w:hAnsi="Cambria"/>
                <w:sz w:val="22"/>
              </w:rPr>
              <w:t>CONTACT</w:t>
            </w:r>
          </w:p>
          <w:p w14:paraId="75EF4D5F" w14:textId="77777777" w:rsidR="00D31C1E" w:rsidRPr="004E21DA" w:rsidRDefault="00000000" w:rsidP="00D31C1E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5578971"/>
                <w:placeholder>
                  <w:docPart w:val="1E43866465A54E878682DA6B8E55F637"/>
                </w:placeholder>
                <w:temporary/>
                <w:showingPlcHdr/>
                <w15:appearance w15:val="hidden"/>
              </w:sdtPr>
              <w:sdtContent>
                <w:r w:rsidR="00D31C1E" w:rsidRPr="004E21DA">
                  <w:rPr>
                    <w:rFonts w:ascii="Cambria" w:hAnsi="Cambria"/>
                  </w:rPr>
                  <w:t>PHONE:</w:t>
                </w:r>
              </w:sdtContent>
            </w:sdt>
            <w:r w:rsidR="00D31C1E" w:rsidRPr="004E21DA">
              <w:rPr>
                <w:rFonts w:ascii="Cambria" w:hAnsi="Cambria"/>
              </w:rPr>
              <w:t xml:space="preserve"> 7032281347</w:t>
            </w:r>
          </w:p>
          <w:p w14:paraId="787835A3" w14:textId="77777777" w:rsidR="00D31C1E" w:rsidRPr="004E21DA" w:rsidRDefault="00D31C1E" w:rsidP="00D31C1E">
            <w:pPr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LINKEDIN:</w:t>
            </w:r>
          </w:p>
          <w:p w14:paraId="36AE9F6F" w14:textId="77777777" w:rsidR="00D31C1E" w:rsidRPr="004E21DA" w:rsidRDefault="00000000" w:rsidP="00D31C1E">
            <w:pPr>
              <w:rPr>
                <w:rFonts w:ascii="Cambria" w:hAnsi="Cambria"/>
              </w:rPr>
            </w:pPr>
            <w:hyperlink r:id="rId9" w:history="1">
              <w:r w:rsidR="00D31C1E" w:rsidRPr="004E21DA">
                <w:rPr>
                  <w:rStyle w:val="Hyperlink"/>
                  <w:rFonts w:ascii="Cambria" w:hAnsi="Cambria"/>
                </w:rPr>
                <w:t>https://www.linkedin.com/in/sneha-lakshya-798b561b0/</w:t>
              </w:r>
            </w:hyperlink>
          </w:p>
          <w:p w14:paraId="64272A7B" w14:textId="77777777" w:rsidR="00D31C1E" w:rsidRPr="004E21DA" w:rsidRDefault="00D31C1E" w:rsidP="00D31C1E">
            <w:pPr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GITHUB:</w:t>
            </w:r>
          </w:p>
          <w:p w14:paraId="76178F5A" w14:textId="00E365F0" w:rsidR="00D31C1E" w:rsidRPr="004E21DA" w:rsidRDefault="00000000" w:rsidP="00D31C1E">
            <w:pPr>
              <w:rPr>
                <w:rFonts w:ascii="Cambria" w:hAnsi="Cambria"/>
              </w:rPr>
            </w:pPr>
            <w:hyperlink r:id="rId10" w:history="1">
              <w:r w:rsidR="00D31C1E" w:rsidRPr="004E21DA">
                <w:rPr>
                  <w:rStyle w:val="Hyperlink"/>
                  <w:rFonts w:ascii="Cambria" w:hAnsi="Cambria"/>
                </w:rPr>
                <w:t>https://github.com/lakshyaa04</w:t>
              </w:r>
            </w:hyperlink>
          </w:p>
          <w:p w14:paraId="25FFE65D" w14:textId="65355380" w:rsidR="00D31C1E" w:rsidRPr="004E21DA" w:rsidRDefault="00D31C1E" w:rsidP="00D31C1E">
            <w:pPr>
              <w:rPr>
                <w:rFonts w:ascii="Cambria" w:hAnsi="Cambria"/>
              </w:rPr>
            </w:pPr>
          </w:p>
          <w:p w14:paraId="0E93F31B" w14:textId="77777777" w:rsidR="00D31C1E" w:rsidRPr="004E21DA" w:rsidRDefault="00D31C1E" w:rsidP="00D31C1E">
            <w:pPr>
              <w:pStyle w:val="Heading2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SKILLS</w:t>
            </w:r>
          </w:p>
          <w:p w14:paraId="5CE21425" w14:textId="77777777" w:rsidR="00D31C1E" w:rsidRPr="004E21DA" w:rsidRDefault="00D31C1E" w:rsidP="00D31C1E">
            <w:pPr>
              <w:spacing w:line="276" w:lineRule="auto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Java - 3.9                                                   Logical and Analytical Thinking – 4.3</w:t>
            </w:r>
          </w:p>
          <w:p w14:paraId="682BC6A2" w14:textId="77777777" w:rsidR="00D31C1E" w:rsidRPr="004E21DA" w:rsidRDefault="00D31C1E" w:rsidP="00D31C1E">
            <w:pPr>
              <w:spacing w:line="276" w:lineRule="auto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 xml:space="preserve">JUNIT, Git - 3.8                                        Communication and Presentation - 4.5                                         </w:t>
            </w:r>
          </w:p>
          <w:p w14:paraId="7270162E" w14:textId="77777777" w:rsidR="00D31C1E" w:rsidRPr="004E21DA" w:rsidRDefault="00D31C1E" w:rsidP="00D31C1E">
            <w:pPr>
              <w:spacing w:line="276" w:lineRule="auto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HTML, CSS – 3.5                                      Leadership and Management – 4.5</w:t>
            </w:r>
          </w:p>
          <w:p w14:paraId="510FE10A" w14:textId="77777777" w:rsidR="00D31C1E" w:rsidRPr="004E21DA" w:rsidRDefault="00D31C1E" w:rsidP="00D31C1E">
            <w:pPr>
              <w:spacing w:line="276" w:lineRule="auto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MYSQL – 3.9                                             Content Writing – 4.3</w:t>
            </w:r>
          </w:p>
          <w:p w14:paraId="6939200F" w14:textId="77777777" w:rsidR="00D31C1E" w:rsidRPr="004E21DA" w:rsidRDefault="00D31C1E" w:rsidP="00D31C1E">
            <w:pPr>
              <w:spacing w:line="276" w:lineRule="auto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Python, Flask – 3.2                                 Adaptability and Decision making – 4.5</w:t>
            </w:r>
          </w:p>
          <w:p w14:paraId="4F8FE113" w14:textId="77777777" w:rsidR="00D31C1E" w:rsidRPr="004E21DA" w:rsidRDefault="00D31C1E" w:rsidP="00D31C1E">
            <w:pPr>
              <w:spacing w:line="276" w:lineRule="auto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Machine Learning – 3.4                        Collaboration and Negotiation – 4.2</w:t>
            </w:r>
          </w:p>
          <w:p w14:paraId="5DBA78E2" w14:textId="77777777" w:rsidR="00D31C1E" w:rsidRPr="004E21DA" w:rsidRDefault="00D31C1E" w:rsidP="00D31C1E">
            <w:pPr>
              <w:spacing w:line="276" w:lineRule="auto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 xml:space="preserve">Image Processing – 3.4                         </w:t>
            </w:r>
          </w:p>
          <w:p w14:paraId="3A20E4D8" w14:textId="0476349D" w:rsidR="00D31C1E" w:rsidRPr="004E21DA" w:rsidRDefault="00D31C1E" w:rsidP="00D31C1E">
            <w:pPr>
              <w:rPr>
                <w:rFonts w:ascii="Cambria" w:hAnsi="Cambria"/>
              </w:rPr>
            </w:pPr>
          </w:p>
        </w:tc>
      </w:tr>
      <w:tr w:rsidR="001D093E" w14:paraId="554DB64A" w14:textId="77777777" w:rsidTr="001D25BF">
        <w:tc>
          <w:tcPr>
            <w:tcW w:w="3600" w:type="dxa"/>
          </w:tcPr>
          <w:sdt>
            <w:sdtPr>
              <w:rPr>
                <w:rFonts w:ascii="Cambria" w:hAnsi="Cambria"/>
              </w:rPr>
              <w:id w:val="-1711873194"/>
              <w:placeholder>
                <w:docPart w:val="1A1A33316D44419488F83BDA4F49CC65"/>
              </w:placeholder>
              <w:temporary/>
              <w:showingPlcHdr/>
              <w15:appearance w15:val="hidden"/>
            </w:sdtPr>
            <w:sdtContent>
              <w:p w14:paraId="35AFEA65" w14:textId="77777777" w:rsidR="001D093E" w:rsidRPr="004E21DA" w:rsidRDefault="001D093E" w:rsidP="001D093E">
                <w:pPr>
                  <w:pStyle w:val="Heading3"/>
                  <w:rPr>
                    <w:rFonts w:ascii="Cambria" w:hAnsi="Cambria"/>
                  </w:rPr>
                </w:pPr>
                <w:r w:rsidRPr="004E21DA">
                  <w:rPr>
                    <w:rFonts w:ascii="Cambria" w:hAnsi="Cambria"/>
                  </w:rPr>
                  <w:t>Profile</w:t>
                </w:r>
              </w:p>
            </w:sdtContent>
          </w:sdt>
          <w:p w14:paraId="52AC7380" w14:textId="2C0EFB51" w:rsidR="001D093E" w:rsidRPr="004E21DA" w:rsidRDefault="00A0398B" w:rsidP="00A0398B">
            <w:pPr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I am Goal-driven and focused, looking for challenging roles to lear</w:t>
            </w:r>
            <w:r w:rsidR="004E21DA">
              <w:rPr>
                <w:rFonts w:ascii="Cambria" w:hAnsi="Cambria"/>
              </w:rPr>
              <w:t>n</w:t>
            </w:r>
            <w:r w:rsidRPr="004E21DA">
              <w:rPr>
                <w:rFonts w:ascii="Cambria" w:hAnsi="Cambria"/>
              </w:rPr>
              <w:t>, explore and excel innovative technology application which enables me to grow and contribute to company’s short &amp; long terms goals.</w:t>
            </w:r>
          </w:p>
          <w:p w14:paraId="48437B69" w14:textId="5FE24B6D" w:rsidR="00A0398B" w:rsidRPr="004E21DA" w:rsidRDefault="00A0398B" w:rsidP="00A0398B">
            <w:pPr>
              <w:rPr>
                <w:rFonts w:ascii="Cambria" w:hAnsi="Cambria"/>
              </w:rPr>
            </w:pPr>
          </w:p>
          <w:p w14:paraId="07747E1A" w14:textId="5EBDF080" w:rsidR="00A0398B" w:rsidRPr="004E21DA" w:rsidRDefault="00A0398B" w:rsidP="00A0398B">
            <w:pPr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 xml:space="preserve">I am a multi-potentialite, with good Analytical, logical and decent Coding skills who can establish and maintain excellent communication and relationship at a workplace </w:t>
            </w:r>
          </w:p>
          <w:p w14:paraId="465223FE" w14:textId="57E5916C" w:rsidR="0073768A" w:rsidRPr="004E21DA" w:rsidRDefault="0073768A" w:rsidP="001D093E">
            <w:pPr>
              <w:rPr>
                <w:rFonts w:ascii="Cambria" w:hAnsi="Cambria"/>
              </w:rPr>
            </w:pPr>
          </w:p>
          <w:p w14:paraId="658024CA" w14:textId="77777777" w:rsidR="00A0398B" w:rsidRPr="004E21DA" w:rsidRDefault="00A0398B" w:rsidP="001D093E">
            <w:pPr>
              <w:rPr>
                <w:rFonts w:ascii="Cambria" w:hAnsi="Cambria"/>
              </w:rPr>
            </w:pPr>
          </w:p>
          <w:sdt>
            <w:sdtPr>
              <w:rPr>
                <w:rFonts w:ascii="Cambria" w:hAnsi="Cambria"/>
              </w:rPr>
              <w:id w:val="-273563848"/>
              <w:placeholder>
                <w:docPart w:val="25959F4643F341DEB448368D353F9B5F"/>
              </w:placeholder>
              <w:temporary/>
              <w:showingPlcHdr/>
              <w15:appearance w15:val="hidden"/>
            </w:sdtPr>
            <w:sdtContent>
              <w:p w14:paraId="10439EA3" w14:textId="77777777" w:rsidR="00D31C1E" w:rsidRPr="004E21DA" w:rsidRDefault="00D31C1E" w:rsidP="00D31C1E">
                <w:pPr>
                  <w:pStyle w:val="Heading2"/>
                  <w:spacing w:before="480"/>
                  <w:rPr>
                    <w:rFonts w:ascii="Cambria" w:hAnsi="Cambria"/>
                  </w:rPr>
                </w:pPr>
                <w:r w:rsidRPr="004E21DA">
                  <w:rPr>
                    <w:rFonts w:ascii="Cambria" w:hAnsi="Cambria"/>
                  </w:rPr>
                  <w:t>EDUCATION</w:t>
                </w:r>
              </w:p>
            </w:sdtContent>
          </w:sdt>
          <w:p w14:paraId="0D29930F" w14:textId="77777777" w:rsidR="00D31C1E" w:rsidRPr="004E21DA" w:rsidRDefault="00D31C1E" w:rsidP="00D31C1E">
            <w:pPr>
              <w:pStyle w:val="Heading4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BTech, CVR College of Engineering</w:t>
            </w:r>
          </w:p>
          <w:p w14:paraId="0EFB50A3" w14:textId="77777777" w:rsidR="00D31C1E" w:rsidRPr="004E21DA" w:rsidRDefault="00D31C1E" w:rsidP="00D31C1E">
            <w:pPr>
              <w:pStyle w:val="Date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Dec 2020 – June 2024</w:t>
            </w:r>
          </w:p>
          <w:p w14:paraId="5A513ACE" w14:textId="04BEED76" w:rsidR="00D31C1E" w:rsidRPr="004E21DA" w:rsidRDefault="00D31C1E" w:rsidP="00D31C1E">
            <w:pPr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CGPA: 8.</w:t>
            </w:r>
            <w:r w:rsidR="00DA508F">
              <w:rPr>
                <w:rFonts w:ascii="Cambria" w:hAnsi="Cambria"/>
              </w:rPr>
              <w:t>71</w:t>
            </w:r>
          </w:p>
          <w:p w14:paraId="7949D683" w14:textId="77777777" w:rsidR="00D31C1E" w:rsidRPr="004E21DA" w:rsidRDefault="00D31C1E" w:rsidP="00D31C1E">
            <w:pPr>
              <w:ind w:left="113"/>
              <w:rPr>
                <w:rFonts w:ascii="Cambria" w:hAnsi="Cambria"/>
              </w:rPr>
            </w:pPr>
          </w:p>
          <w:p w14:paraId="20B74C17" w14:textId="77777777" w:rsidR="00D31C1E" w:rsidRPr="004E21DA" w:rsidRDefault="00D31C1E" w:rsidP="00D31C1E">
            <w:pPr>
              <w:pStyle w:val="Heading4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Intermediate, Narayana Junior College</w:t>
            </w:r>
          </w:p>
          <w:p w14:paraId="32EEC26F" w14:textId="77777777" w:rsidR="00D31C1E" w:rsidRPr="004E21DA" w:rsidRDefault="00D31C1E" w:rsidP="00D31C1E">
            <w:pPr>
              <w:pStyle w:val="Date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June 2018 – March 2020</w:t>
            </w:r>
          </w:p>
          <w:p w14:paraId="0CA5D905" w14:textId="77777777" w:rsidR="00D31C1E" w:rsidRPr="004E21DA" w:rsidRDefault="00D31C1E" w:rsidP="00D31C1E">
            <w:pPr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95.2%</w:t>
            </w:r>
          </w:p>
          <w:p w14:paraId="51834D3D" w14:textId="77777777" w:rsidR="00D31C1E" w:rsidRPr="004E21DA" w:rsidRDefault="00D31C1E" w:rsidP="00D31C1E">
            <w:pPr>
              <w:rPr>
                <w:rFonts w:ascii="Cambria" w:hAnsi="Cambria"/>
              </w:rPr>
            </w:pPr>
          </w:p>
          <w:p w14:paraId="3536EE62" w14:textId="77777777" w:rsidR="00D31C1E" w:rsidRPr="004E21DA" w:rsidRDefault="00D31C1E" w:rsidP="00D31C1E">
            <w:pPr>
              <w:pStyle w:val="Heading4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SSC, St Ann’s Girls High School</w:t>
            </w:r>
          </w:p>
          <w:p w14:paraId="1763FB8C" w14:textId="77777777" w:rsidR="00D31C1E" w:rsidRPr="004E21DA" w:rsidRDefault="00D31C1E" w:rsidP="00D31C1E">
            <w:pPr>
              <w:pStyle w:val="Date"/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June 2008 – March 2018</w:t>
            </w:r>
          </w:p>
          <w:p w14:paraId="71B5EA72" w14:textId="77777777" w:rsidR="00D31C1E" w:rsidRPr="004E21DA" w:rsidRDefault="00D31C1E" w:rsidP="00D31C1E">
            <w:pPr>
              <w:rPr>
                <w:rFonts w:ascii="Cambria" w:hAnsi="Cambria"/>
              </w:rPr>
            </w:pPr>
            <w:r w:rsidRPr="004E21DA">
              <w:rPr>
                <w:rFonts w:ascii="Cambria" w:hAnsi="Cambria"/>
              </w:rPr>
              <w:t>CGPA: 9.7</w:t>
            </w:r>
          </w:p>
          <w:p w14:paraId="365BFABF" w14:textId="7DB6492F" w:rsidR="0073768A" w:rsidRPr="004E21DA" w:rsidRDefault="0073768A" w:rsidP="00D31C1E">
            <w:pPr>
              <w:rPr>
                <w:rFonts w:ascii="Cambria" w:hAnsi="Cambria"/>
              </w:rPr>
            </w:pPr>
          </w:p>
        </w:tc>
        <w:tc>
          <w:tcPr>
            <w:tcW w:w="720" w:type="dxa"/>
          </w:tcPr>
          <w:p w14:paraId="01AF3DE5" w14:textId="77777777" w:rsidR="001D093E" w:rsidRDefault="001D093E" w:rsidP="001D093E">
            <w:pPr>
              <w:tabs>
                <w:tab w:val="left" w:pos="990"/>
              </w:tabs>
            </w:pPr>
          </w:p>
        </w:tc>
        <w:tc>
          <w:tcPr>
            <w:tcW w:w="6879" w:type="dxa"/>
          </w:tcPr>
          <w:p w14:paraId="7B1EAB08" w14:textId="096A9B53" w:rsidR="00D60D73" w:rsidRPr="00D60D73" w:rsidRDefault="00FF055A" w:rsidP="00D60D73">
            <w:pPr>
              <w:rPr>
                <w:rFonts w:ascii="Bahnschrift SemiBold" w:hAnsi="Bahnschrift SemiBold"/>
                <w:noProof/>
                <w:sz w:val="22"/>
              </w:rPr>
            </w:pPr>
            <w:r w:rsidRPr="00FF055A">
              <w:rPr>
                <w:rFonts w:ascii="Bahnschrift SemiBold" w:hAnsi="Bahnschrift SemiBold"/>
                <w:noProof/>
                <w:sz w:val="22"/>
              </w:rPr>
              <w:t>PROJECTS</w:t>
            </w:r>
          </w:p>
          <w:p w14:paraId="6D33B54E" w14:textId="4D91397C" w:rsidR="00D60D73" w:rsidRDefault="00D60D73" w:rsidP="00D60D7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noProof/>
                <w:sz w:val="22"/>
              </w:rPr>
            </w:pPr>
            <w:r>
              <w:rPr>
                <w:rFonts w:ascii="Cambria" w:hAnsi="Cambria"/>
                <w:noProof/>
                <w:sz w:val="22"/>
              </w:rPr>
              <w:t>My Portfolio</w:t>
            </w:r>
          </w:p>
          <w:p w14:paraId="4425775A" w14:textId="4C46D72B" w:rsidR="00D60D73" w:rsidRDefault="00D60D73" w:rsidP="00D60D7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noProof/>
                <w:sz w:val="22"/>
              </w:rPr>
            </w:pPr>
            <w:r>
              <w:rPr>
                <w:rFonts w:ascii="Cambria" w:hAnsi="Cambria"/>
                <w:noProof/>
                <w:sz w:val="22"/>
              </w:rPr>
              <w:t>E-commerce website using React</w:t>
            </w:r>
          </w:p>
          <w:p w14:paraId="1012EF05" w14:textId="763E0814" w:rsidR="00D60D73" w:rsidRPr="00D60D73" w:rsidRDefault="00D60D73" w:rsidP="00D60D7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noProof/>
                <w:sz w:val="22"/>
              </w:rPr>
            </w:pPr>
            <w:r>
              <w:rPr>
                <w:rFonts w:ascii="Cambria" w:hAnsi="Cambria"/>
                <w:noProof/>
                <w:sz w:val="22"/>
              </w:rPr>
              <w:t>Money Laundering Detection</w:t>
            </w:r>
          </w:p>
          <w:p w14:paraId="43396DA2" w14:textId="437F10E1" w:rsidR="00D60D73" w:rsidRPr="00687C78" w:rsidRDefault="00D60D73" w:rsidP="00687C78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Cambria" w:hAnsi="Cambria"/>
                <w:noProof/>
                <w:color w:val="auto"/>
                <w:sz w:val="22"/>
                <w:u w:val="none"/>
              </w:rPr>
            </w:pPr>
            <w:r w:rsidRPr="004E21DA">
              <w:rPr>
                <w:rFonts w:ascii="Cambria" w:hAnsi="Cambria"/>
                <w:noProof/>
                <w:sz w:val="22"/>
              </w:rPr>
              <w:t>Student Authentication in Online Exams – using aadhar and face verification</w:t>
            </w:r>
          </w:p>
          <w:p w14:paraId="07B10437" w14:textId="01F97784" w:rsidR="00D60D73" w:rsidRPr="00D60D73" w:rsidRDefault="00D60D73" w:rsidP="00D60D73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noProof/>
                <w:sz w:val="22"/>
              </w:rPr>
            </w:pPr>
            <w:r>
              <w:rPr>
                <w:rFonts w:ascii="Cambria" w:hAnsi="Cambria"/>
                <w:noProof/>
                <w:sz w:val="22"/>
              </w:rPr>
              <w:t>AIR-BNB static clone website</w:t>
            </w:r>
          </w:p>
          <w:p w14:paraId="54AD5731" w14:textId="77777777" w:rsidR="001D25BF" w:rsidRDefault="001D25BF" w:rsidP="001D25BF">
            <w:pPr>
              <w:rPr>
                <w:rFonts w:ascii="Bahnschrift SemiBold" w:hAnsi="Bahnschrift SemiBold"/>
                <w:noProof/>
                <w:sz w:val="22"/>
              </w:rPr>
            </w:pPr>
          </w:p>
          <w:p w14:paraId="5A5AFAEE" w14:textId="2BEEF3F4" w:rsidR="001D25BF" w:rsidRDefault="0073768A" w:rsidP="001D25BF">
            <w:pPr>
              <w:rPr>
                <w:rFonts w:ascii="Bahnschrift SemiBold" w:hAnsi="Bahnschrift SemiBold"/>
                <w:noProof/>
                <w:sz w:val="22"/>
              </w:rPr>
            </w:pPr>
            <w:r>
              <w:rPr>
                <w:rFonts w:ascii="Bahnschrift SemiBold" w:hAnsi="Bahnschrift SemiBold"/>
                <w:noProof/>
                <w:sz w:val="22"/>
              </w:rPr>
              <w:t>CERTIFICATES :</w:t>
            </w:r>
          </w:p>
          <w:p w14:paraId="1551AECC" w14:textId="573960CD" w:rsidR="007D294A" w:rsidRPr="004E21DA" w:rsidRDefault="0073768A" w:rsidP="008E018C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noProof/>
                <w:sz w:val="22"/>
              </w:rPr>
            </w:pPr>
            <w:r w:rsidRPr="004E21DA">
              <w:rPr>
                <w:rFonts w:ascii="Cambria" w:hAnsi="Cambria"/>
                <w:noProof/>
                <w:sz w:val="22"/>
              </w:rPr>
              <w:t>Certificate of Completion (Java Basic for Beginners-EBOX)</w:t>
            </w:r>
          </w:p>
          <w:p w14:paraId="3EF2C142" w14:textId="001057F1" w:rsidR="0073768A" w:rsidRPr="004E21DA" w:rsidRDefault="0073768A" w:rsidP="0073768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noProof/>
                <w:sz w:val="22"/>
              </w:rPr>
            </w:pPr>
            <w:r w:rsidRPr="004E21DA">
              <w:rPr>
                <w:rFonts w:ascii="Cambria" w:hAnsi="Cambria"/>
                <w:noProof/>
                <w:sz w:val="22"/>
              </w:rPr>
              <w:t>CVR INGENUITY HACKATHON – 2023</w:t>
            </w:r>
          </w:p>
          <w:p w14:paraId="78828360" w14:textId="358434C9" w:rsidR="0073768A" w:rsidRPr="004E21DA" w:rsidRDefault="00A0398B" w:rsidP="0073768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noProof/>
                <w:sz w:val="22"/>
              </w:rPr>
            </w:pPr>
            <w:r w:rsidRPr="004E21DA">
              <w:rPr>
                <w:rFonts w:ascii="Cambria" w:hAnsi="Cambria"/>
                <w:noProof/>
                <w:sz w:val="22"/>
              </w:rPr>
              <w:t xml:space="preserve">NASA Space Design Contest </w:t>
            </w:r>
            <w:r w:rsidR="00F07DE6" w:rsidRPr="004E21DA">
              <w:rPr>
                <w:rFonts w:ascii="Cambria" w:hAnsi="Cambria"/>
                <w:noProof/>
                <w:sz w:val="22"/>
              </w:rPr>
              <w:t>–</w:t>
            </w:r>
            <w:r w:rsidRPr="004E21DA">
              <w:rPr>
                <w:rFonts w:ascii="Cambria" w:hAnsi="Cambria"/>
                <w:noProof/>
                <w:sz w:val="22"/>
              </w:rPr>
              <w:t xml:space="preserve"> 2018</w:t>
            </w:r>
          </w:p>
          <w:p w14:paraId="0E7A5BD5" w14:textId="77777777" w:rsidR="00F07DE6" w:rsidRPr="004E21DA" w:rsidRDefault="00F07DE6" w:rsidP="00F07DE6">
            <w:pPr>
              <w:pStyle w:val="ListParagraph"/>
              <w:rPr>
                <w:rFonts w:ascii="Cambria" w:hAnsi="Cambria"/>
                <w:noProof/>
                <w:sz w:val="22"/>
              </w:rPr>
            </w:pPr>
          </w:p>
          <w:p w14:paraId="55228A82" w14:textId="77777777" w:rsidR="0073768A" w:rsidRDefault="0073768A" w:rsidP="0073768A">
            <w:pPr>
              <w:rPr>
                <w:rFonts w:ascii="Bahnschrift SemiBold" w:hAnsi="Bahnschrift SemiBold"/>
                <w:noProof/>
                <w:sz w:val="22"/>
              </w:rPr>
            </w:pPr>
            <w:r>
              <w:rPr>
                <w:rFonts w:ascii="Bahnschrift SemiBold" w:hAnsi="Bahnschrift SemiBold"/>
                <w:noProof/>
                <w:sz w:val="22"/>
              </w:rPr>
              <w:t>ACHIEVEMENTS:</w:t>
            </w:r>
          </w:p>
          <w:p w14:paraId="29286F93" w14:textId="7E38FB5D" w:rsidR="0073768A" w:rsidRPr="004E21DA" w:rsidRDefault="00A0398B" w:rsidP="004E21D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noProof/>
                <w:sz w:val="24"/>
                <w:szCs w:val="24"/>
              </w:rPr>
            </w:pPr>
            <w:r w:rsidRPr="004E21DA">
              <w:rPr>
                <w:rFonts w:ascii="Cambria" w:hAnsi="Cambria"/>
                <w:noProof/>
                <w:sz w:val="24"/>
                <w:szCs w:val="24"/>
              </w:rPr>
              <w:t xml:space="preserve">Published book at the age of 19 </w:t>
            </w:r>
            <w:r w:rsidR="004E21DA" w:rsidRPr="004E21DA">
              <w:rPr>
                <w:rFonts w:ascii="Cambria" w:hAnsi="Cambria"/>
                <w:noProof/>
                <w:sz w:val="24"/>
                <w:szCs w:val="24"/>
              </w:rPr>
              <w:t xml:space="preserve">- </w:t>
            </w:r>
            <w:r w:rsidR="0073768A" w:rsidRPr="004E21DA">
              <w:rPr>
                <w:rFonts w:ascii="Cambria" w:hAnsi="Cambria"/>
                <w:noProof/>
                <w:sz w:val="24"/>
                <w:szCs w:val="24"/>
              </w:rPr>
              <w:t>Emily Dickinson Award in Poetry gere- 2022</w:t>
            </w:r>
          </w:p>
          <w:p w14:paraId="0F4D25C9" w14:textId="77777777" w:rsidR="0073768A" w:rsidRPr="004E21DA" w:rsidRDefault="0073768A" w:rsidP="0073768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4E21DA">
              <w:rPr>
                <w:rFonts w:ascii="Cambria" w:hAnsi="Cambria"/>
                <w:sz w:val="24"/>
                <w:szCs w:val="24"/>
              </w:rPr>
              <w:t>Best Orator mention – Youth Parliament- 2022</w:t>
            </w:r>
          </w:p>
          <w:p w14:paraId="1DAF3928" w14:textId="77777777" w:rsidR="0073768A" w:rsidRPr="004E21DA" w:rsidRDefault="0073768A" w:rsidP="0073768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4E21DA">
              <w:rPr>
                <w:rFonts w:ascii="Cambria" w:hAnsi="Cambria"/>
                <w:sz w:val="24"/>
                <w:szCs w:val="24"/>
              </w:rPr>
              <w:t>Appeared for a local news channel interview twice in 2017 &amp; 2023</w:t>
            </w:r>
          </w:p>
          <w:p w14:paraId="663082A7" w14:textId="77777777" w:rsidR="0073768A" w:rsidRPr="004E21DA" w:rsidRDefault="0073768A" w:rsidP="0073768A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4E21DA">
              <w:rPr>
                <w:rFonts w:ascii="Cambria" w:hAnsi="Cambria"/>
                <w:sz w:val="24"/>
                <w:szCs w:val="24"/>
              </w:rPr>
              <w:t xml:space="preserve">Best Literary Event Organizer mention </w:t>
            </w:r>
          </w:p>
          <w:p w14:paraId="2E2CC679" w14:textId="3EBEA143" w:rsidR="0073768A" w:rsidRPr="004E21DA" w:rsidRDefault="0073768A" w:rsidP="00D31C1E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noProof/>
                <w:sz w:val="24"/>
                <w:szCs w:val="24"/>
              </w:rPr>
            </w:pPr>
            <w:r w:rsidRPr="004E21DA">
              <w:rPr>
                <w:rFonts w:ascii="Cambria" w:hAnsi="Cambria"/>
                <w:sz w:val="24"/>
                <w:szCs w:val="24"/>
              </w:rPr>
              <w:t>Various awards and certificates in cultural arts, literary and drama</w:t>
            </w:r>
          </w:p>
          <w:p w14:paraId="66836F69" w14:textId="6EEA1272" w:rsidR="00D31C1E" w:rsidRPr="00D31C1E" w:rsidRDefault="00D31C1E" w:rsidP="00D31C1E">
            <w:pPr>
              <w:rPr>
                <w:rFonts w:ascii="Bahnschrift SemiBold" w:hAnsi="Bahnschrift SemiBold"/>
                <w:noProof/>
                <w:sz w:val="24"/>
                <w:szCs w:val="24"/>
              </w:rPr>
            </w:pPr>
          </w:p>
          <w:p w14:paraId="24D2822C" w14:textId="3488C2A9" w:rsidR="00D31C1E" w:rsidRDefault="00D31C1E" w:rsidP="00D31C1E">
            <w:pPr>
              <w:rPr>
                <w:rFonts w:ascii="Bahnschrift SemiBold" w:hAnsi="Bahnschrift SemiBold"/>
                <w:noProof/>
                <w:sz w:val="24"/>
                <w:szCs w:val="24"/>
              </w:rPr>
            </w:pPr>
            <w:r w:rsidRPr="00D31C1E">
              <w:rPr>
                <w:rFonts w:ascii="Bahnschrift SemiBold" w:hAnsi="Bahnschrift SemiBold"/>
                <w:noProof/>
                <w:sz w:val="24"/>
                <w:szCs w:val="24"/>
              </w:rPr>
              <w:t>ORGANIZATIONS:</w:t>
            </w:r>
          </w:p>
          <w:p w14:paraId="7DA0AB0D" w14:textId="7B3D8072" w:rsidR="00D31C1E" w:rsidRPr="004E21DA" w:rsidRDefault="00D31C1E" w:rsidP="00D31C1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noProof/>
                <w:sz w:val="24"/>
                <w:szCs w:val="24"/>
              </w:rPr>
            </w:pPr>
            <w:r w:rsidRPr="004E21DA">
              <w:rPr>
                <w:rFonts w:ascii="Cambria" w:hAnsi="Cambria"/>
                <w:noProof/>
                <w:sz w:val="24"/>
                <w:szCs w:val="24"/>
              </w:rPr>
              <w:t>Google Development Students Club – AIML core team member (2022-2023)</w:t>
            </w:r>
          </w:p>
          <w:p w14:paraId="0175A01C" w14:textId="6F1A1C8C" w:rsidR="00A0398B" w:rsidRPr="004E21DA" w:rsidRDefault="00F07DE6" w:rsidP="00F07DE6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noProof/>
                <w:sz w:val="24"/>
                <w:szCs w:val="24"/>
              </w:rPr>
            </w:pPr>
            <w:r w:rsidRPr="004E21DA">
              <w:rPr>
                <w:rFonts w:ascii="Cambria" w:hAnsi="Cambria"/>
                <w:noProof/>
                <w:sz w:val="24"/>
                <w:szCs w:val="24"/>
              </w:rPr>
              <w:t>CVR INNOVATION CELL member</w:t>
            </w:r>
          </w:p>
          <w:p w14:paraId="6CDB1352" w14:textId="097D1BCC" w:rsidR="00D31C1E" w:rsidRPr="004E21DA" w:rsidRDefault="00D31C1E" w:rsidP="00D31C1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noProof/>
                <w:sz w:val="24"/>
                <w:szCs w:val="24"/>
              </w:rPr>
            </w:pPr>
            <w:r w:rsidRPr="004E21DA">
              <w:rPr>
                <w:rFonts w:ascii="Cambria" w:hAnsi="Cambria"/>
                <w:noProof/>
                <w:sz w:val="24"/>
                <w:szCs w:val="24"/>
              </w:rPr>
              <w:t>Served as Resource Person at NRSC(ISRO)</w:t>
            </w:r>
          </w:p>
          <w:p w14:paraId="1FA0248C" w14:textId="4F081A1E" w:rsidR="00D31C1E" w:rsidRPr="004E21DA" w:rsidRDefault="00D31C1E" w:rsidP="00D31C1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noProof/>
                <w:sz w:val="24"/>
                <w:szCs w:val="24"/>
              </w:rPr>
            </w:pPr>
            <w:r w:rsidRPr="004E21DA">
              <w:rPr>
                <w:rFonts w:ascii="Cambria" w:hAnsi="Cambria"/>
                <w:noProof/>
                <w:sz w:val="24"/>
                <w:szCs w:val="24"/>
              </w:rPr>
              <w:t>CVR Writer’s Space Head(2022-2023)</w:t>
            </w:r>
          </w:p>
          <w:p w14:paraId="04DEDF32" w14:textId="496A713A" w:rsidR="00D31C1E" w:rsidRPr="004E21DA" w:rsidRDefault="00D31C1E" w:rsidP="00D31C1E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noProof/>
                <w:sz w:val="24"/>
                <w:szCs w:val="24"/>
              </w:rPr>
            </w:pPr>
            <w:r w:rsidRPr="004E21DA">
              <w:rPr>
                <w:rFonts w:ascii="Cambria" w:hAnsi="Cambria"/>
                <w:noProof/>
                <w:sz w:val="24"/>
                <w:szCs w:val="24"/>
              </w:rPr>
              <w:t>Red Ribbon Club – Vice Chair(2022-2023)</w:t>
            </w:r>
          </w:p>
          <w:p w14:paraId="0097A97C" w14:textId="44FDDED9" w:rsidR="007D294A" w:rsidRPr="001D25BF" w:rsidRDefault="007D294A" w:rsidP="001D25BF">
            <w:pPr>
              <w:rPr>
                <w:rFonts w:ascii="Bahnschrift SemiBold" w:hAnsi="Bahnschrift SemiBold"/>
                <w:noProof/>
                <w:sz w:val="22"/>
              </w:rPr>
            </w:pPr>
          </w:p>
        </w:tc>
      </w:tr>
    </w:tbl>
    <w:p w14:paraId="45CB6EE9" w14:textId="77777777" w:rsidR="00000000" w:rsidRDefault="00000000" w:rsidP="0073768A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C1BC" w14:textId="77777777" w:rsidR="00615C32" w:rsidRDefault="00615C32" w:rsidP="000C45FF">
      <w:r>
        <w:separator/>
      </w:r>
    </w:p>
  </w:endnote>
  <w:endnote w:type="continuationSeparator" w:id="0">
    <w:p w14:paraId="2415E573" w14:textId="77777777" w:rsidR="00615C32" w:rsidRDefault="00615C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E7AC" w14:textId="77777777" w:rsidR="00615C32" w:rsidRDefault="00615C32" w:rsidP="000C45FF">
      <w:r>
        <w:separator/>
      </w:r>
    </w:p>
  </w:footnote>
  <w:footnote w:type="continuationSeparator" w:id="0">
    <w:p w14:paraId="6B68DAA1" w14:textId="77777777" w:rsidR="00615C32" w:rsidRDefault="00615C3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936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81B4E7" wp14:editId="6A06039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795"/>
    <w:multiLevelType w:val="hybridMultilevel"/>
    <w:tmpl w:val="BB38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F157D"/>
    <w:multiLevelType w:val="hybridMultilevel"/>
    <w:tmpl w:val="DFFE9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70DA"/>
    <w:multiLevelType w:val="hybridMultilevel"/>
    <w:tmpl w:val="324E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02082"/>
    <w:multiLevelType w:val="hybridMultilevel"/>
    <w:tmpl w:val="F9FCC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263E"/>
    <w:multiLevelType w:val="hybridMultilevel"/>
    <w:tmpl w:val="A798E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03103">
    <w:abstractNumId w:val="4"/>
  </w:num>
  <w:num w:numId="2" w16cid:durableId="15275970">
    <w:abstractNumId w:val="0"/>
  </w:num>
  <w:num w:numId="3" w16cid:durableId="1816798291">
    <w:abstractNumId w:val="2"/>
  </w:num>
  <w:num w:numId="4" w16cid:durableId="2011325931">
    <w:abstractNumId w:val="1"/>
  </w:num>
  <w:num w:numId="5" w16cid:durableId="1066302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3E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D093E"/>
    <w:rsid w:val="001D25BF"/>
    <w:rsid w:val="001E0391"/>
    <w:rsid w:val="001E1759"/>
    <w:rsid w:val="001F1ECC"/>
    <w:rsid w:val="002002E5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0F6"/>
    <w:rsid w:val="00496591"/>
    <w:rsid w:val="004C63E4"/>
    <w:rsid w:val="004D3011"/>
    <w:rsid w:val="004E21DA"/>
    <w:rsid w:val="005262AC"/>
    <w:rsid w:val="005E39D5"/>
    <w:rsid w:val="00600670"/>
    <w:rsid w:val="00615C32"/>
    <w:rsid w:val="0062123A"/>
    <w:rsid w:val="00646E75"/>
    <w:rsid w:val="006771D0"/>
    <w:rsid w:val="00687C78"/>
    <w:rsid w:val="00715FCB"/>
    <w:rsid w:val="0073768A"/>
    <w:rsid w:val="00743101"/>
    <w:rsid w:val="00764C9F"/>
    <w:rsid w:val="007775E1"/>
    <w:rsid w:val="007867A0"/>
    <w:rsid w:val="007927F5"/>
    <w:rsid w:val="007D294A"/>
    <w:rsid w:val="00802CA0"/>
    <w:rsid w:val="008D74D4"/>
    <w:rsid w:val="008E018C"/>
    <w:rsid w:val="0090199F"/>
    <w:rsid w:val="009260CD"/>
    <w:rsid w:val="00940A66"/>
    <w:rsid w:val="00952C25"/>
    <w:rsid w:val="0096199C"/>
    <w:rsid w:val="009D5E5F"/>
    <w:rsid w:val="00A0398B"/>
    <w:rsid w:val="00A2118D"/>
    <w:rsid w:val="00AD0A50"/>
    <w:rsid w:val="00AD76E2"/>
    <w:rsid w:val="00B20152"/>
    <w:rsid w:val="00B359E4"/>
    <w:rsid w:val="00B57D98"/>
    <w:rsid w:val="00B70850"/>
    <w:rsid w:val="00B82BEE"/>
    <w:rsid w:val="00BB46DF"/>
    <w:rsid w:val="00C066B6"/>
    <w:rsid w:val="00C37BA1"/>
    <w:rsid w:val="00C4674C"/>
    <w:rsid w:val="00C506CF"/>
    <w:rsid w:val="00C72BED"/>
    <w:rsid w:val="00C9578B"/>
    <w:rsid w:val="00CB0055"/>
    <w:rsid w:val="00D2522B"/>
    <w:rsid w:val="00D31C1E"/>
    <w:rsid w:val="00D31DEF"/>
    <w:rsid w:val="00D422DE"/>
    <w:rsid w:val="00D5459D"/>
    <w:rsid w:val="00D60D73"/>
    <w:rsid w:val="00D6535D"/>
    <w:rsid w:val="00DA1F4D"/>
    <w:rsid w:val="00DA508F"/>
    <w:rsid w:val="00DD172A"/>
    <w:rsid w:val="00E25A26"/>
    <w:rsid w:val="00E4381A"/>
    <w:rsid w:val="00E55D74"/>
    <w:rsid w:val="00E90960"/>
    <w:rsid w:val="00F03665"/>
    <w:rsid w:val="00F07DE6"/>
    <w:rsid w:val="00F60274"/>
    <w:rsid w:val="00F77FB9"/>
    <w:rsid w:val="00FB068F"/>
    <w:rsid w:val="00FF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13FE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lakshyaa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neha-lakshya-798b561b0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kshya\AppData\Local\Microsoft\Office\16.0\DTS\en-US%7b88A7B2E2-98E8-4C8C-9495-3BD715DEEE4C%7d\%7bC69D2F7C-2186-446A-AEB4-90AFAADEC41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1A33316D44419488F83BDA4F49C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5CD80-54B4-4FC4-BE11-E6506EB14666}"/>
      </w:docPartPr>
      <w:docPartBody>
        <w:p w:rsidR="00124E1F" w:rsidRDefault="0083350D" w:rsidP="0083350D">
          <w:pPr>
            <w:pStyle w:val="1A1A33316D44419488F83BDA4F49CC65"/>
          </w:pPr>
          <w:r w:rsidRPr="00D5459D">
            <w:t>Profile</w:t>
          </w:r>
        </w:p>
      </w:docPartBody>
    </w:docPart>
    <w:docPart>
      <w:docPartPr>
        <w:name w:val="25959F4643F341DEB448368D353F9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60270-F636-45DF-B7C8-D6AC56851354}"/>
      </w:docPartPr>
      <w:docPartBody>
        <w:p w:rsidR="004B20C4" w:rsidRDefault="00B72432" w:rsidP="00B72432">
          <w:pPr>
            <w:pStyle w:val="25959F4643F341DEB448368D353F9B5F"/>
          </w:pPr>
          <w:r w:rsidRPr="00036450">
            <w:t>EDUCATION</w:t>
          </w:r>
        </w:p>
      </w:docPartBody>
    </w:docPart>
    <w:docPart>
      <w:docPartPr>
        <w:name w:val="1E43866465A54E878682DA6B8E55F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E0CD-6861-4DDD-B779-0223786CDD7E}"/>
      </w:docPartPr>
      <w:docPartBody>
        <w:p w:rsidR="004B20C4" w:rsidRDefault="00B72432" w:rsidP="00B72432">
          <w:pPr>
            <w:pStyle w:val="1E43866465A54E878682DA6B8E55F637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0D"/>
    <w:rsid w:val="00074858"/>
    <w:rsid w:val="000F42DC"/>
    <w:rsid w:val="00124E1F"/>
    <w:rsid w:val="004B20C4"/>
    <w:rsid w:val="006C5D54"/>
    <w:rsid w:val="00830D50"/>
    <w:rsid w:val="0083350D"/>
    <w:rsid w:val="008A7357"/>
    <w:rsid w:val="00B7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3350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50D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350D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A1A33316D44419488F83BDA4F49CC65">
    <w:name w:val="1A1A33316D44419488F83BDA4F49CC65"/>
    <w:rsid w:val="0083350D"/>
  </w:style>
  <w:style w:type="paragraph" w:customStyle="1" w:styleId="25959F4643F341DEB448368D353F9B5F">
    <w:name w:val="25959F4643F341DEB448368D353F9B5F"/>
    <w:rsid w:val="00B72432"/>
  </w:style>
  <w:style w:type="paragraph" w:customStyle="1" w:styleId="1E43866465A54E878682DA6B8E55F637">
    <w:name w:val="1E43866465A54E878682DA6B8E55F637"/>
    <w:rsid w:val="00B724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{C69D2F7C-2186-446A-AEB4-90AFAADEC410}tf00546271_win32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2023-06-25T09:23:00Z</dcterms:created>
  <dcterms:modified xsi:type="dcterms:W3CDTF">2023-09-09T02:25:00Z</dcterms:modified>
</cp:coreProperties>
</file>